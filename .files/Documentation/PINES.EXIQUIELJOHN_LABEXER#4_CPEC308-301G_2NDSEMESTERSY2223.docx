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32120" w14:textId="77777777" w:rsidR="000E4CAB" w:rsidRPr="00820CD3" w:rsidRDefault="00900CF3" w:rsidP="00566F56">
      <w:pPr>
        <w:jc w:val="center"/>
        <w:rPr>
          <w:rFonts w:ascii="Times New Roman" w:hAnsi="Times New Roman" w:cs="Times New Roman"/>
          <w:b/>
          <w:sz w:val="28"/>
        </w:rPr>
      </w:pPr>
      <w:r w:rsidRPr="00820CD3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7A3D43EB" wp14:editId="1B637BFE">
            <wp:extent cx="720000" cy="720000"/>
            <wp:effectExtent l="0" t="0" r="4445" b="4445"/>
            <wp:docPr id="2086057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57165" name="Picture 208605716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A6E9D" w14:textId="77777777" w:rsidR="00F6595B" w:rsidRPr="00820CD3" w:rsidRDefault="00F6595B" w:rsidP="00F6595B">
      <w:pPr>
        <w:jc w:val="center"/>
        <w:rPr>
          <w:rFonts w:ascii="Times New Roman" w:hAnsi="Times New Roman" w:cs="Times New Roman"/>
          <w:sz w:val="36"/>
          <w:szCs w:val="36"/>
        </w:rPr>
      </w:pPr>
      <w:r w:rsidRPr="00820CD3">
        <w:rPr>
          <w:rFonts w:ascii="Times New Roman" w:hAnsi="Times New Roman" w:cs="Times New Roman"/>
          <w:sz w:val="36"/>
          <w:szCs w:val="36"/>
        </w:rPr>
        <w:t>Jose Rizal University</w:t>
      </w:r>
    </w:p>
    <w:p w14:paraId="31C25A66" w14:textId="77777777" w:rsidR="00F6595B" w:rsidRPr="00820CD3" w:rsidRDefault="00F6595B" w:rsidP="00F6595B">
      <w:pPr>
        <w:jc w:val="center"/>
        <w:rPr>
          <w:rFonts w:ascii="Times New Roman" w:hAnsi="Times New Roman" w:cs="Times New Roman"/>
          <w:sz w:val="36"/>
          <w:szCs w:val="36"/>
        </w:rPr>
      </w:pPr>
      <w:r w:rsidRPr="00820CD3">
        <w:rPr>
          <w:rFonts w:ascii="Times New Roman" w:hAnsi="Times New Roman" w:cs="Times New Roman"/>
          <w:sz w:val="36"/>
          <w:szCs w:val="36"/>
        </w:rPr>
        <w:t>College of Computer Studies Engineering</w:t>
      </w:r>
    </w:p>
    <w:p w14:paraId="0812BAF9" w14:textId="77777777" w:rsidR="00F6595B" w:rsidRPr="00820CD3" w:rsidRDefault="00F6595B" w:rsidP="00F6595B">
      <w:pPr>
        <w:jc w:val="center"/>
        <w:rPr>
          <w:rFonts w:ascii="Times New Roman" w:hAnsi="Times New Roman" w:cs="Times New Roman"/>
          <w:sz w:val="36"/>
          <w:szCs w:val="36"/>
        </w:rPr>
      </w:pPr>
      <w:r w:rsidRPr="00820CD3">
        <w:rPr>
          <w:rFonts w:ascii="Times New Roman" w:hAnsi="Times New Roman" w:cs="Times New Roman"/>
          <w:sz w:val="36"/>
          <w:szCs w:val="36"/>
        </w:rPr>
        <w:t>Computer Engineering Department</w:t>
      </w:r>
    </w:p>
    <w:p w14:paraId="519B939C" w14:textId="77777777" w:rsidR="00F6595B" w:rsidRPr="00820CD3" w:rsidRDefault="00F6595B" w:rsidP="00F6595B">
      <w:pPr>
        <w:jc w:val="center"/>
        <w:rPr>
          <w:rFonts w:ascii="Times New Roman" w:hAnsi="Times New Roman" w:cs="Times New Roman"/>
          <w:b/>
          <w:sz w:val="28"/>
        </w:rPr>
      </w:pPr>
    </w:p>
    <w:p w14:paraId="587AA781" w14:textId="77777777" w:rsidR="00F6735B" w:rsidRPr="00820CD3" w:rsidRDefault="00F6735B" w:rsidP="00F6595B">
      <w:pPr>
        <w:jc w:val="center"/>
        <w:rPr>
          <w:rFonts w:ascii="Times New Roman" w:hAnsi="Times New Roman" w:cs="Times New Roman"/>
          <w:b/>
          <w:sz w:val="28"/>
        </w:rPr>
      </w:pPr>
    </w:p>
    <w:p w14:paraId="7478E5EA" w14:textId="77777777" w:rsidR="00F6735B" w:rsidRPr="00820CD3" w:rsidRDefault="00F6735B" w:rsidP="00F6595B">
      <w:pPr>
        <w:jc w:val="center"/>
        <w:rPr>
          <w:rFonts w:ascii="Times New Roman" w:hAnsi="Times New Roman" w:cs="Times New Roman"/>
          <w:b/>
          <w:sz w:val="28"/>
        </w:rPr>
      </w:pPr>
    </w:p>
    <w:p w14:paraId="5D192AFB" w14:textId="77777777" w:rsidR="00F6595B" w:rsidRPr="00820CD3" w:rsidRDefault="00F6595B" w:rsidP="00F6595B">
      <w:pPr>
        <w:jc w:val="center"/>
        <w:rPr>
          <w:rFonts w:ascii="Times New Roman" w:hAnsi="Times New Roman" w:cs="Times New Roman"/>
          <w:b/>
          <w:sz w:val="28"/>
        </w:rPr>
      </w:pPr>
    </w:p>
    <w:p w14:paraId="2992CB75" w14:textId="6E122F35" w:rsidR="00900CF3" w:rsidRPr="00820CD3" w:rsidRDefault="00671017" w:rsidP="00900C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1017">
        <w:rPr>
          <w:rFonts w:ascii="Times New Roman" w:hAnsi="Times New Roman" w:cs="Times New Roman"/>
          <w:b/>
          <w:sz w:val="56"/>
          <w:szCs w:val="56"/>
        </w:rPr>
        <w:t>Laboratory Activity No. 4</w:t>
      </w:r>
    </w:p>
    <w:p w14:paraId="7F940D09" w14:textId="296E684F" w:rsidR="00F6595B" w:rsidRPr="00820CD3" w:rsidRDefault="00671017" w:rsidP="00F6595B">
      <w:pPr>
        <w:jc w:val="center"/>
        <w:rPr>
          <w:rFonts w:ascii="Times New Roman" w:hAnsi="Times New Roman" w:cs="Times New Roman"/>
          <w:b/>
          <w:sz w:val="28"/>
        </w:rPr>
      </w:pPr>
      <w:r w:rsidRPr="00671017">
        <w:rPr>
          <w:rFonts w:ascii="Times New Roman" w:hAnsi="Times New Roman" w:cs="Times New Roman"/>
          <w:b/>
          <w:sz w:val="28"/>
        </w:rPr>
        <w:t>CPE C308</w:t>
      </w:r>
      <w:r w:rsidR="00F6595B" w:rsidRPr="00820CD3">
        <w:rPr>
          <w:rFonts w:ascii="Times New Roman" w:hAnsi="Times New Roman" w:cs="Times New Roman"/>
          <w:b/>
          <w:sz w:val="28"/>
        </w:rPr>
        <w:t xml:space="preserve"> – </w:t>
      </w:r>
      <w:r w:rsidRPr="00671017">
        <w:rPr>
          <w:rFonts w:ascii="Times New Roman" w:hAnsi="Times New Roman" w:cs="Times New Roman"/>
          <w:b/>
          <w:sz w:val="28"/>
        </w:rPr>
        <w:t>COGNATE/TRACK COURSE 2</w:t>
      </w:r>
    </w:p>
    <w:p w14:paraId="6DC501AF" w14:textId="77777777" w:rsidR="000E4CAB" w:rsidRPr="00820CD3" w:rsidRDefault="000E4CAB" w:rsidP="00900CF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DE9AAC" w14:textId="77777777" w:rsidR="00566F56" w:rsidRPr="00820CD3" w:rsidRDefault="00566F56" w:rsidP="00566F5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E09B51" w14:textId="77777777" w:rsidR="00F6735B" w:rsidRPr="00820CD3" w:rsidRDefault="00F6735B" w:rsidP="00566F5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B33C4E" w14:textId="77777777" w:rsidR="00820CD3" w:rsidRPr="00820CD3" w:rsidRDefault="00820CD3" w:rsidP="00566F5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1D59ED" w14:textId="77777777" w:rsidR="00820CD3" w:rsidRPr="00820CD3" w:rsidRDefault="00820CD3" w:rsidP="00566F5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0F878E" w14:textId="77777777" w:rsidR="00820CD3" w:rsidRPr="00820CD3" w:rsidRDefault="00820CD3" w:rsidP="00566F5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D01DBE" w14:textId="77777777" w:rsidR="00820CD3" w:rsidRPr="00820CD3" w:rsidRDefault="00820CD3" w:rsidP="00566F5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F11BC9E" w14:textId="77777777" w:rsidR="00820CD3" w:rsidRPr="00820CD3" w:rsidRDefault="00820CD3" w:rsidP="00566F5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7DD4E3" w14:textId="77777777" w:rsidR="00900CF3" w:rsidRPr="00820CD3" w:rsidRDefault="00566F56" w:rsidP="00900C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0CD3">
        <w:rPr>
          <w:rFonts w:ascii="Times New Roman" w:hAnsi="Times New Roman" w:cs="Times New Roman"/>
          <w:b/>
          <w:sz w:val="24"/>
          <w:szCs w:val="24"/>
        </w:rPr>
        <w:t>Submitted by:</w:t>
      </w:r>
    </w:p>
    <w:p w14:paraId="645CD9FC" w14:textId="77777777" w:rsidR="0033126D" w:rsidRPr="00820CD3" w:rsidRDefault="00820CD3" w:rsidP="0033126D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820CD3">
        <w:rPr>
          <w:rFonts w:ascii="Times New Roman" w:hAnsi="Times New Roman" w:cs="Times New Roman"/>
          <w:bCs/>
          <w:sz w:val="24"/>
          <w:szCs w:val="24"/>
        </w:rPr>
        <w:t>Exiquiel John A. Pines</w:t>
      </w:r>
    </w:p>
    <w:p w14:paraId="59238A5D" w14:textId="77777777" w:rsidR="00900CF3" w:rsidRPr="00820CD3" w:rsidRDefault="00900CF3" w:rsidP="00900CF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7FE841" w14:textId="77777777" w:rsidR="00900CF3" w:rsidRPr="00820CD3" w:rsidRDefault="00566F56" w:rsidP="00900C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0CD3">
        <w:rPr>
          <w:rFonts w:ascii="Times New Roman" w:hAnsi="Times New Roman" w:cs="Times New Roman"/>
          <w:b/>
          <w:sz w:val="24"/>
          <w:szCs w:val="24"/>
        </w:rPr>
        <w:t>Submitted to:</w:t>
      </w:r>
    </w:p>
    <w:p w14:paraId="1CFDD09E" w14:textId="24B96C19" w:rsidR="00900CF3" w:rsidRPr="00820CD3" w:rsidRDefault="00671017" w:rsidP="00900CF3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Ms. Barbra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Ianne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Embile</w:t>
      </w:r>
      <w:proofErr w:type="spellEnd"/>
    </w:p>
    <w:p w14:paraId="5039106B" w14:textId="77777777" w:rsidR="00900CF3" w:rsidRPr="00820CD3" w:rsidRDefault="00900CF3" w:rsidP="00900CF3">
      <w:pPr>
        <w:jc w:val="center"/>
        <w:rPr>
          <w:rFonts w:ascii="Times New Roman" w:hAnsi="Times New Roman" w:cs="Times New Roman"/>
          <w:b/>
          <w:sz w:val="28"/>
        </w:rPr>
      </w:pPr>
    </w:p>
    <w:p w14:paraId="3837BC9A" w14:textId="77777777" w:rsidR="00900CF3" w:rsidRPr="00820CD3" w:rsidRDefault="00566F56" w:rsidP="00900CF3">
      <w:pPr>
        <w:jc w:val="center"/>
        <w:rPr>
          <w:rFonts w:ascii="Times New Roman" w:hAnsi="Times New Roman" w:cs="Times New Roman"/>
          <w:b/>
          <w:sz w:val="28"/>
        </w:rPr>
      </w:pPr>
      <w:r w:rsidRPr="00820CD3">
        <w:rPr>
          <w:rFonts w:ascii="Times New Roman" w:hAnsi="Times New Roman" w:cs="Times New Roman"/>
          <w:b/>
          <w:sz w:val="24"/>
          <w:szCs w:val="24"/>
        </w:rPr>
        <w:t>Date Submitted:</w:t>
      </w:r>
    </w:p>
    <w:p w14:paraId="4D4B30B8" w14:textId="173D21E8" w:rsidR="00820CD3" w:rsidRPr="00820CD3" w:rsidRDefault="00671017" w:rsidP="00820CD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24, 2023</w:t>
      </w:r>
    </w:p>
    <w:p w14:paraId="5898D557" w14:textId="522441B2" w:rsidR="00820CD3" w:rsidRPr="00177BEA" w:rsidRDefault="00862EBA" w:rsidP="00820C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7BEA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16C5A9B2" w14:textId="46528A74" w:rsidR="00862EBA" w:rsidRDefault="00862EBA" w:rsidP="00862E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66C153" wp14:editId="50D6A90B">
            <wp:extent cx="2493641" cy="5040000"/>
            <wp:effectExtent l="0" t="0" r="2540" b="8255"/>
            <wp:docPr id="1177265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1" cy="50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noProof/>
        </w:rPr>
        <w:drawing>
          <wp:inline distT="0" distB="0" distL="0" distR="0" wp14:anchorId="2F782C87" wp14:editId="36B8E435">
            <wp:extent cx="2493641" cy="5040000"/>
            <wp:effectExtent l="0" t="0" r="2540" b="8255"/>
            <wp:docPr id="1861619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1" cy="50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18CD6" w14:textId="185C05DE" w:rsidR="00862EBA" w:rsidRDefault="00862EBA" w:rsidP="00862E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BD11A0" wp14:editId="73D41C4B">
            <wp:extent cx="2493641" cy="5040000"/>
            <wp:effectExtent l="0" t="0" r="2540" b="8255"/>
            <wp:docPr id="16454323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1" cy="50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noProof/>
        </w:rPr>
        <w:drawing>
          <wp:inline distT="0" distB="0" distL="0" distR="0" wp14:anchorId="480B4EE7" wp14:editId="74B304B4">
            <wp:extent cx="2493641" cy="5040000"/>
            <wp:effectExtent l="0" t="0" r="2540" b="8255"/>
            <wp:docPr id="16678672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1" cy="50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9DC30" w14:textId="6A659E3E" w:rsidR="00862EBA" w:rsidRDefault="00862EBA" w:rsidP="00862E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812269" wp14:editId="095504D9">
            <wp:extent cx="2490910" cy="5040000"/>
            <wp:effectExtent l="0" t="0" r="5080" b="8255"/>
            <wp:docPr id="21210792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910" cy="50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ACC39" w14:textId="144A56DD" w:rsidR="00862EBA" w:rsidRDefault="00862EBA" w:rsidP="00862E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5EF3C2" wp14:editId="3A13279D">
            <wp:extent cx="2493641" cy="5040000"/>
            <wp:effectExtent l="0" t="0" r="2540" b="8255"/>
            <wp:docPr id="16984106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1" cy="50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5CD5B3" wp14:editId="501C274C">
            <wp:extent cx="2490910" cy="5040000"/>
            <wp:effectExtent l="0" t="0" r="5080" b="8255"/>
            <wp:docPr id="19995700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910" cy="50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B6A3B" w14:textId="45A76EAF" w:rsidR="00862EBA" w:rsidRDefault="00862EBA" w:rsidP="00862E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4122F8" wp14:editId="1B8E5EDD">
            <wp:extent cx="2490910" cy="5040000"/>
            <wp:effectExtent l="0" t="0" r="5080" b="8255"/>
            <wp:docPr id="99920353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910" cy="50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8129D3" wp14:editId="4473B25F">
            <wp:extent cx="2490910" cy="5040000"/>
            <wp:effectExtent l="0" t="0" r="5080" b="8255"/>
            <wp:docPr id="15935358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910" cy="50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9EB78" w14:textId="5DC3C642" w:rsidR="00862EBA" w:rsidRDefault="00862EBA" w:rsidP="00862E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5F11449" wp14:editId="4AD22872">
            <wp:extent cx="2490910" cy="5040000"/>
            <wp:effectExtent l="0" t="0" r="5080" b="8255"/>
            <wp:docPr id="124545613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910" cy="50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BEDF53" wp14:editId="5137276E">
            <wp:extent cx="2490910" cy="5040000"/>
            <wp:effectExtent l="0" t="0" r="5080" b="8255"/>
            <wp:docPr id="69842233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910" cy="50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EBCE9" w14:textId="4119CF75" w:rsidR="00862EBA" w:rsidRDefault="00862EBA" w:rsidP="00862E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DDB7BE" wp14:editId="07078A52">
            <wp:extent cx="2490910" cy="5040000"/>
            <wp:effectExtent l="0" t="0" r="5080" b="8255"/>
            <wp:docPr id="157796570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910" cy="50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363A1" w14:textId="77777777" w:rsidR="00862EBA" w:rsidRDefault="00862EBA" w:rsidP="00862EBA">
      <w:pPr>
        <w:rPr>
          <w:rFonts w:ascii="Times New Roman" w:hAnsi="Times New Roman" w:cs="Times New Roman"/>
          <w:sz w:val="24"/>
          <w:szCs w:val="24"/>
        </w:rPr>
      </w:pPr>
    </w:p>
    <w:p w14:paraId="1FF240A9" w14:textId="77777777" w:rsidR="00862EBA" w:rsidRDefault="00862EBA" w:rsidP="00862EBA">
      <w:pPr>
        <w:rPr>
          <w:rFonts w:ascii="Times New Roman" w:hAnsi="Times New Roman" w:cs="Times New Roman"/>
          <w:sz w:val="24"/>
          <w:szCs w:val="24"/>
        </w:rPr>
      </w:pPr>
    </w:p>
    <w:p w14:paraId="4E8FA591" w14:textId="77777777" w:rsidR="00862EBA" w:rsidRDefault="00862EBA" w:rsidP="00862EBA">
      <w:pPr>
        <w:rPr>
          <w:rFonts w:ascii="Times New Roman" w:hAnsi="Times New Roman" w:cs="Times New Roman"/>
          <w:sz w:val="24"/>
          <w:szCs w:val="24"/>
        </w:rPr>
      </w:pPr>
    </w:p>
    <w:p w14:paraId="702AC026" w14:textId="77777777" w:rsidR="00862EBA" w:rsidRDefault="00862EBA" w:rsidP="00862EBA">
      <w:pPr>
        <w:rPr>
          <w:rFonts w:ascii="Times New Roman" w:hAnsi="Times New Roman" w:cs="Times New Roman"/>
          <w:sz w:val="24"/>
          <w:szCs w:val="24"/>
        </w:rPr>
      </w:pPr>
    </w:p>
    <w:p w14:paraId="147E378D" w14:textId="77777777" w:rsidR="00862EBA" w:rsidRDefault="00862EBA" w:rsidP="00862EBA">
      <w:pPr>
        <w:rPr>
          <w:rFonts w:ascii="Times New Roman" w:hAnsi="Times New Roman" w:cs="Times New Roman"/>
          <w:sz w:val="24"/>
          <w:szCs w:val="24"/>
        </w:rPr>
      </w:pPr>
    </w:p>
    <w:p w14:paraId="4C2D65B9" w14:textId="77777777" w:rsidR="00862EBA" w:rsidRDefault="00862EBA" w:rsidP="00862EBA">
      <w:pPr>
        <w:rPr>
          <w:rFonts w:ascii="Times New Roman" w:hAnsi="Times New Roman" w:cs="Times New Roman"/>
          <w:sz w:val="24"/>
          <w:szCs w:val="24"/>
        </w:rPr>
      </w:pPr>
    </w:p>
    <w:p w14:paraId="2D26AE48" w14:textId="77777777" w:rsidR="00862EBA" w:rsidRDefault="00862EBA" w:rsidP="00862EBA">
      <w:pPr>
        <w:rPr>
          <w:rFonts w:ascii="Times New Roman" w:hAnsi="Times New Roman" w:cs="Times New Roman"/>
          <w:sz w:val="24"/>
          <w:szCs w:val="24"/>
        </w:rPr>
      </w:pPr>
    </w:p>
    <w:p w14:paraId="481505B7" w14:textId="77777777" w:rsidR="00862EBA" w:rsidRDefault="00862EBA" w:rsidP="00862EBA">
      <w:pPr>
        <w:rPr>
          <w:rFonts w:ascii="Times New Roman" w:hAnsi="Times New Roman" w:cs="Times New Roman"/>
          <w:sz w:val="24"/>
          <w:szCs w:val="24"/>
        </w:rPr>
      </w:pPr>
    </w:p>
    <w:p w14:paraId="4B255867" w14:textId="77777777" w:rsidR="00862EBA" w:rsidRDefault="00862EBA" w:rsidP="00862EBA">
      <w:pPr>
        <w:rPr>
          <w:rFonts w:ascii="Times New Roman" w:hAnsi="Times New Roman" w:cs="Times New Roman"/>
          <w:sz w:val="24"/>
          <w:szCs w:val="24"/>
        </w:rPr>
      </w:pPr>
    </w:p>
    <w:p w14:paraId="5F300D29" w14:textId="77777777" w:rsidR="00862EBA" w:rsidRDefault="00862EBA" w:rsidP="00862EBA">
      <w:pPr>
        <w:rPr>
          <w:rFonts w:ascii="Times New Roman" w:hAnsi="Times New Roman" w:cs="Times New Roman"/>
          <w:sz w:val="24"/>
          <w:szCs w:val="24"/>
        </w:rPr>
      </w:pPr>
    </w:p>
    <w:p w14:paraId="2C27B832" w14:textId="77777777" w:rsidR="00862EBA" w:rsidRDefault="00862EBA" w:rsidP="00862EBA">
      <w:pPr>
        <w:rPr>
          <w:rFonts w:ascii="Times New Roman" w:hAnsi="Times New Roman" w:cs="Times New Roman"/>
          <w:sz w:val="24"/>
          <w:szCs w:val="24"/>
        </w:rPr>
      </w:pPr>
    </w:p>
    <w:p w14:paraId="38C2937D" w14:textId="77777777" w:rsidR="00862EBA" w:rsidRDefault="00862EBA" w:rsidP="00862EBA">
      <w:pPr>
        <w:rPr>
          <w:rFonts w:ascii="Times New Roman" w:hAnsi="Times New Roman" w:cs="Times New Roman"/>
          <w:sz w:val="24"/>
          <w:szCs w:val="24"/>
        </w:rPr>
      </w:pPr>
    </w:p>
    <w:p w14:paraId="3EF13611" w14:textId="77777777" w:rsidR="00862EBA" w:rsidRDefault="00862EBA" w:rsidP="00862EBA">
      <w:pPr>
        <w:rPr>
          <w:rFonts w:ascii="Times New Roman" w:hAnsi="Times New Roman" w:cs="Times New Roman"/>
          <w:sz w:val="24"/>
          <w:szCs w:val="24"/>
        </w:rPr>
      </w:pPr>
    </w:p>
    <w:p w14:paraId="0AD934AF" w14:textId="77777777" w:rsidR="00177BEA" w:rsidRPr="00177BEA" w:rsidRDefault="00177BEA" w:rsidP="00177BEA">
      <w:pPr>
        <w:rPr>
          <w:rFonts w:ascii="Times New Roman" w:hAnsi="Times New Roman" w:cs="Times New Roman"/>
          <w:sz w:val="24"/>
          <w:szCs w:val="24"/>
        </w:rPr>
      </w:pPr>
    </w:p>
    <w:p w14:paraId="03279DD6" w14:textId="62E76DB0" w:rsidR="00862EBA" w:rsidRPr="00177BEA" w:rsidRDefault="00177BEA" w:rsidP="00177B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7BEA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24862601" w14:textId="75C4AA9C" w:rsidR="00177BEA" w:rsidRDefault="00177BEA" w:rsidP="00177BE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77BEA">
        <w:rPr>
          <w:rFonts w:ascii="Times New Roman" w:hAnsi="Times New Roman" w:cs="Times New Roman"/>
          <w:sz w:val="24"/>
          <w:szCs w:val="24"/>
        </w:rPr>
        <w:t>The ordering app developed using Android Studio demonstrates effective utilization of Android widgets and programming techniques. It provides a user-friendly interface for ordering food items, allowing customization and dynamic updates based on user selections.</w:t>
      </w:r>
    </w:p>
    <w:p w14:paraId="5DAD5064" w14:textId="1BFA2F23" w:rsidR="00177BEA" w:rsidRDefault="00177BEA" w:rsidP="00177BE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77BEA">
        <w:rPr>
          <w:rFonts w:ascii="Times New Roman" w:hAnsi="Times New Roman" w:cs="Times New Roman"/>
          <w:sz w:val="24"/>
          <w:szCs w:val="24"/>
        </w:rPr>
        <w:t xml:space="preserve">Through this exercise,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177BEA">
        <w:rPr>
          <w:rFonts w:ascii="Times New Roman" w:hAnsi="Times New Roman" w:cs="Times New Roman"/>
          <w:sz w:val="24"/>
          <w:szCs w:val="24"/>
        </w:rPr>
        <w:t xml:space="preserve"> ha</w:t>
      </w:r>
      <w:r>
        <w:rPr>
          <w:rFonts w:ascii="Times New Roman" w:hAnsi="Times New Roman" w:cs="Times New Roman"/>
          <w:sz w:val="24"/>
          <w:szCs w:val="24"/>
        </w:rPr>
        <w:t>ve</w:t>
      </w:r>
      <w:r w:rsidRPr="00177BEA">
        <w:rPr>
          <w:rFonts w:ascii="Times New Roman" w:hAnsi="Times New Roman" w:cs="Times New Roman"/>
          <w:sz w:val="24"/>
          <w:szCs w:val="24"/>
        </w:rPr>
        <w:t xml:space="preserve"> gained practical experience in implementing various Android components. Additionally, I've learnt how to</w:t>
      </w:r>
      <w:r>
        <w:rPr>
          <w:rFonts w:ascii="Times New Roman" w:hAnsi="Times New Roman" w:cs="Times New Roman"/>
          <w:sz w:val="24"/>
          <w:szCs w:val="24"/>
        </w:rPr>
        <w:t xml:space="preserve"> manipulate these widgets programmatically by changing </w:t>
      </w:r>
      <w:r w:rsidRPr="00177BEA">
        <w:rPr>
          <w:rFonts w:ascii="Times New Roman" w:hAnsi="Times New Roman" w:cs="Times New Roman"/>
          <w:sz w:val="24"/>
          <w:szCs w:val="24"/>
        </w:rPr>
        <w:t>images,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7BEA">
        <w:rPr>
          <w:rFonts w:ascii="Times New Roman" w:hAnsi="Times New Roman" w:cs="Times New Roman"/>
          <w:sz w:val="24"/>
          <w:szCs w:val="24"/>
        </w:rPr>
        <w:t>enabling/disabling checkboxes, and performing computations based on use</w:t>
      </w:r>
      <w:r>
        <w:rPr>
          <w:rFonts w:ascii="Times New Roman" w:hAnsi="Times New Roman" w:cs="Times New Roman"/>
          <w:sz w:val="24"/>
          <w:szCs w:val="24"/>
        </w:rPr>
        <w:t>r selections</w:t>
      </w:r>
      <w:r w:rsidRPr="00177BEA">
        <w:rPr>
          <w:rFonts w:ascii="Times New Roman" w:hAnsi="Times New Roman" w:cs="Times New Roman"/>
          <w:sz w:val="24"/>
          <w:szCs w:val="24"/>
        </w:rPr>
        <w:t>.</w:t>
      </w:r>
    </w:p>
    <w:p w14:paraId="0E8CFA2F" w14:textId="01DE5768" w:rsidR="00177BEA" w:rsidRPr="00820CD3" w:rsidRDefault="00177BEA" w:rsidP="00177BE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77BEA">
        <w:rPr>
          <w:rFonts w:ascii="Times New Roman" w:hAnsi="Times New Roman" w:cs="Times New Roman"/>
          <w:sz w:val="24"/>
          <w:szCs w:val="24"/>
        </w:rPr>
        <w:t xml:space="preserve">By successfully completing this exercise, </w:t>
      </w:r>
      <w:r>
        <w:rPr>
          <w:rFonts w:ascii="Times New Roman" w:hAnsi="Times New Roman" w:cs="Times New Roman"/>
          <w:sz w:val="24"/>
          <w:szCs w:val="24"/>
        </w:rPr>
        <w:t>I have</w:t>
      </w:r>
      <w:r w:rsidRPr="00177BEA">
        <w:rPr>
          <w:rFonts w:ascii="Times New Roman" w:hAnsi="Times New Roman" w:cs="Times New Roman"/>
          <w:sz w:val="24"/>
          <w:szCs w:val="24"/>
        </w:rPr>
        <w:t xml:space="preserve"> developed important skills in Android app development, including user interface design, event handling, and data manipulation. These skills can be further enhanced and applied to create more complex and feature-rich applications in the future.</w:t>
      </w:r>
    </w:p>
    <w:sectPr w:rsidR="00177BEA" w:rsidRPr="00820CD3" w:rsidSect="00F6735B">
      <w:pgSz w:w="11906" w:h="16838" w:code="9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011A"/>
    <w:multiLevelType w:val="hybridMultilevel"/>
    <w:tmpl w:val="F5B2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84552"/>
    <w:multiLevelType w:val="hybridMultilevel"/>
    <w:tmpl w:val="457AD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11086"/>
    <w:multiLevelType w:val="hybridMultilevel"/>
    <w:tmpl w:val="386E4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C0CC5"/>
    <w:multiLevelType w:val="hybridMultilevel"/>
    <w:tmpl w:val="3AB22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C0544"/>
    <w:multiLevelType w:val="hybridMultilevel"/>
    <w:tmpl w:val="4F76B0F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AE1B6B"/>
    <w:multiLevelType w:val="hybridMultilevel"/>
    <w:tmpl w:val="156666B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562C59"/>
    <w:multiLevelType w:val="hybridMultilevel"/>
    <w:tmpl w:val="AB267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8B051E"/>
    <w:multiLevelType w:val="hybridMultilevel"/>
    <w:tmpl w:val="E4CE3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CE3E7E"/>
    <w:multiLevelType w:val="hybridMultilevel"/>
    <w:tmpl w:val="76E6D97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1633289">
    <w:abstractNumId w:val="6"/>
  </w:num>
  <w:num w:numId="2" w16cid:durableId="119805077">
    <w:abstractNumId w:val="1"/>
  </w:num>
  <w:num w:numId="3" w16cid:durableId="597910343">
    <w:abstractNumId w:val="3"/>
  </w:num>
  <w:num w:numId="4" w16cid:durableId="1206016943">
    <w:abstractNumId w:val="7"/>
  </w:num>
  <w:num w:numId="5" w16cid:durableId="240338977">
    <w:abstractNumId w:val="0"/>
  </w:num>
  <w:num w:numId="6" w16cid:durableId="1560244483">
    <w:abstractNumId w:val="2"/>
  </w:num>
  <w:num w:numId="7" w16cid:durableId="806976024">
    <w:abstractNumId w:val="4"/>
  </w:num>
  <w:num w:numId="8" w16cid:durableId="1263076017">
    <w:abstractNumId w:val="8"/>
  </w:num>
  <w:num w:numId="9" w16cid:durableId="19563246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017"/>
    <w:rsid w:val="000E4CAB"/>
    <w:rsid w:val="00177BEA"/>
    <w:rsid w:val="0033126D"/>
    <w:rsid w:val="003666A2"/>
    <w:rsid w:val="00435B26"/>
    <w:rsid w:val="00566F56"/>
    <w:rsid w:val="00626497"/>
    <w:rsid w:val="00671017"/>
    <w:rsid w:val="007C0B8F"/>
    <w:rsid w:val="008140C1"/>
    <w:rsid w:val="00820CD3"/>
    <w:rsid w:val="00862EBA"/>
    <w:rsid w:val="00900CF3"/>
    <w:rsid w:val="00915D6F"/>
    <w:rsid w:val="00982D02"/>
    <w:rsid w:val="009E2656"/>
    <w:rsid w:val="00B358CB"/>
    <w:rsid w:val="00CB6A26"/>
    <w:rsid w:val="00D14C5B"/>
    <w:rsid w:val="00D53AAD"/>
    <w:rsid w:val="00D7278B"/>
    <w:rsid w:val="00DE3CC9"/>
    <w:rsid w:val="00E37292"/>
    <w:rsid w:val="00E95A87"/>
    <w:rsid w:val="00EB0830"/>
    <w:rsid w:val="00EC7904"/>
    <w:rsid w:val="00ED794F"/>
    <w:rsid w:val="00EF3F73"/>
    <w:rsid w:val="00F020B0"/>
    <w:rsid w:val="00F6595B"/>
    <w:rsid w:val="00F6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BB5047"/>
  <w15:chartTrackingRefBased/>
  <w15:docId w15:val="{92580AA2-0413-4993-9260-E9A7C1D70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7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735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40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jpin\OneDrive\Documents\Custom%20Office%20Templates\Individ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85B88-EA8D-4748-97DA-8CF47F6C5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Individual.dotx</Template>
  <TotalTime>38</TotalTime>
  <Pages>9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Exiquiel Pines</dc:creator>
  <cp:keywords/>
  <dc:description/>
  <cp:lastModifiedBy>Exiquiel Pines</cp:lastModifiedBy>
  <cp:revision>2</cp:revision>
  <cp:lastPrinted>2023-04-06T10:23:00Z</cp:lastPrinted>
  <dcterms:created xsi:type="dcterms:W3CDTF">2023-05-24T11:33:00Z</dcterms:created>
  <dcterms:modified xsi:type="dcterms:W3CDTF">2023-05-26T13:24:00Z</dcterms:modified>
</cp:coreProperties>
</file>